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5C7A5B10" w14:textId="77777777" w:rsidTr="00AE7882">
        <w:tc>
          <w:tcPr>
            <w:tcW w:w="3600" w:type="dxa"/>
          </w:tcPr>
          <w:p w14:paraId="110B7875" w14:textId="77777777" w:rsidR="00C95CE6" w:rsidRPr="00C95CE6" w:rsidRDefault="00C95CE6" w:rsidP="00C95CE6">
            <w:pPr>
              <w:pStyle w:val="KonuBal"/>
              <w:rPr>
                <w:sz w:val="56"/>
                <w:szCs w:val="56"/>
              </w:rPr>
            </w:pPr>
            <w:r w:rsidRPr="00C95CE6">
              <w:rPr>
                <w:sz w:val="56"/>
                <w:szCs w:val="56"/>
              </w:rPr>
              <w:t>Ufuk Yılmazlar</w:t>
            </w:r>
          </w:p>
          <w:p w14:paraId="3E9AD5C4" w14:textId="0018E3A5" w:rsidR="00C95CE6" w:rsidRPr="00C95CE6" w:rsidRDefault="00C95CE6" w:rsidP="00C95CE6">
            <w:pPr>
              <w:pStyle w:val="Balk3"/>
              <w:rPr>
                <w:color w:val="auto"/>
                <w:sz w:val="36"/>
                <w:szCs w:val="36"/>
              </w:rPr>
            </w:pPr>
            <w:r w:rsidRPr="00C95CE6">
              <w:rPr>
                <w:color w:val="auto"/>
                <w:w w:val="88"/>
                <w:sz w:val="36"/>
                <w:szCs w:val="36"/>
              </w:rPr>
              <w:t>Web Developer</w:t>
            </w:r>
          </w:p>
          <w:p w14:paraId="1DF2BD96" w14:textId="77777777" w:rsidR="00C95CE6" w:rsidRDefault="00C95CE6" w:rsidP="00036450">
            <w:pPr>
              <w:pStyle w:val="Balk3"/>
            </w:pPr>
          </w:p>
          <w:p w14:paraId="51975DFF" w14:textId="55078E81" w:rsidR="001B2ABD" w:rsidRDefault="00C95CE6" w:rsidP="00036450">
            <w:pPr>
              <w:pStyle w:val="Balk3"/>
            </w:pPr>
            <w:r>
              <w:t>profıle</w:t>
            </w:r>
          </w:p>
          <w:p w14:paraId="21989F88" w14:textId="34908553" w:rsidR="00C95CE6" w:rsidRDefault="00C95CE6" w:rsidP="00C95CE6">
            <w:proofErr w:type="spellStart"/>
            <w:r>
              <w:t>Hi</w:t>
            </w:r>
            <w:proofErr w:type="spellEnd"/>
            <w:r>
              <w:t xml:space="preserve"> here! I’m Ufuk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Turkey</w:t>
            </w:r>
            <w:proofErr w:type="spellEnd"/>
            <w:r>
              <w:t xml:space="preserve"> </w:t>
            </w:r>
            <w:proofErr w:type="spellStart"/>
            <w:r>
              <w:t>developing</w:t>
            </w:r>
            <w:proofErr w:type="spellEnd"/>
            <w:r>
              <w:t xml:space="preserve"> web </w:t>
            </w:r>
            <w:proofErr w:type="spellStart"/>
            <w:r>
              <w:t>and</w:t>
            </w:r>
            <w:proofErr w:type="spellEnd"/>
            <w:r>
              <w:t xml:space="preserve"> mobile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translation</w:t>
            </w:r>
            <w:proofErr w:type="spellEnd"/>
            <w:r>
              <w:t xml:space="preserve">(EN-TR). </w:t>
            </w:r>
            <w:proofErr w:type="spellStart"/>
            <w:r>
              <w:t>Personally</w:t>
            </w:r>
            <w:proofErr w:type="spellEnd"/>
            <w:r>
              <w:t xml:space="preserve"> I </w:t>
            </w:r>
            <w:proofErr w:type="spellStart"/>
            <w:r>
              <w:t>believe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sacredness</w:t>
            </w:r>
            <w:proofErr w:type="spellEnd"/>
            <w:r>
              <w:t xml:space="preserve"> of </w:t>
            </w:r>
            <w:proofErr w:type="spellStart"/>
            <w:r>
              <w:t>improving</w:t>
            </w:r>
            <w:proofErr w:type="spellEnd"/>
            <w:r>
              <w:t xml:space="preserve"> </w:t>
            </w:r>
            <w:proofErr w:type="spellStart"/>
            <w:r>
              <w:t>myself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perception</w:t>
            </w:r>
            <w:proofErr w:type="spellEnd"/>
            <w:r>
              <w:t xml:space="preserve">, I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strive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shining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of software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. </w:t>
            </w:r>
          </w:p>
          <w:p w14:paraId="0FFAF86A" w14:textId="77777777" w:rsidR="00C95CE6" w:rsidRDefault="00C95CE6" w:rsidP="00C95CE6"/>
          <w:p w14:paraId="4A114170" w14:textId="27E0DD09" w:rsidR="00036450" w:rsidRDefault="00C95CE6" w:rsidP="00C95CE6">
            <w:r>
              <w:t xml:space="preserve">My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me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software </w:t>
            </w:r>
            <w:proofErr w:type="spellStart"/>
            <w:r>
              <w:t>documentations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is </w:t>
            </w:r>
            <w:proofErr w:type="spellStart"/>
            <w:r>
              <w:t>why</w:t>
            </w:r>
            <w:proofErr w:type="spellEnd"/>
            <w:r>
              <w:t xml:space="preserve"> it is </w:t>
            </w:r>
            <w:proofErr w:type="spellStart"/>
            <w:r>
              <w:t>easier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in a </w:t>
            </w:r>
            <w:proofErr w:type="spellStart"/>
            <w:r>
              <w:t>proper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contribute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a lot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</w:t>
            </w:r>
            <w:proofErr w:type="spellEnd"/>
            <w:r>
              <w:t xml:space="preserve">. </w:t>
            </w:r>
            <w:proofErr w:type="spellStart"/>
            <w:r>
              <w:t>And</w:t>
            </w:r>
            <w:proofErr w:type="spellEnd"/>
            <w:r>
              <w:t xml:space="preserve"> I’m </w:t>
            </w:r>
            <w:proofErr w:type="spellStart"/>
            <w:r>
              <w:t>proud</w:t>
            </w:r>
            <w:proofErr w:type="spellEnd"/>
            <w:r>
              <w:t xml:space="preserve"> of it as a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 xml:space="preserve"> </w:t>
            </w:r>
            <w:proofErr w:type="spellStart"/>
            <w:r>
              <w:t>lover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. </w:t>
            </w:r>
          </w:p>
          <w:p w14:paraId="13085170" w14:textId="77777777" w:rsidR="00036450" w:rsidRDefault="00036450" w:rsidP="00036450"/>
          <w:p w14:paraId="4128F0CE" w14:textId="15F40DB9" w:rsidR="00036450" w:rsidRPr="00CB0055" w:rsidRDefault="00C95CE6" w:rsidP="00CB0055">
            <w:pPr>
              <w:pStyle w:val="Balk3"/>
            </w:pPr>
            <w:r>
              <w:t>Contact</w:t>
            </w:r>
          </w:p>
          <w:p w14:paraId="5AAAF4BD" w14:textId="29D79D2B" w:rsidR="004D3011" w:rsidRDefault="00EC7523" w:rsidP="004D3011">
            <w:r>
              <w:t>PHONE:</w:t>
            </w:r>
          </w:p>
          <w:p w14:paraId="6B7BD1B2" w14:textId="3A81E018" w:rsidR="004D3011" w:rsidRDefault="005928D5" w:rsidP="004D3011">
            <w:r>
              <w:t>+90 536 932 2260</w:t>
            </w:r>
          </w:p>
          <w:p w14:paraId="08288E1B" w14:textId="77777777" w:rsidR="004D3011" w:rsidRPr="004D3011" w:rsidRDefault="004D3011" w:rsidP="004D3011"/>
          <w:p w14:paraId="16E05FC7" w14:textId="2E3B14B0" w:rsidR="004D3011" w:rsidRDefault="00EC7523" w:rsidP="004D3011">
            <w:r>
              <w:t>WEBSITE:</w:t>
            </w:r>
          </w:p>
          <w:p w14:paraId="38C71116" w14:textId="2D94F7CF" w:rsidR="004D3011" w:rsidRDefault="005928D5" w:rsidP="004D3011">
            <w:r w:rsidRPr="005928D5">
              <w:t>https://thandei.github.io/newPortfolio/</w:t>
            </w:r>
          </w:p>
          <w:p w14:paraId="47E750E2" w14:textId="77777777" w:rsidR="004D3011" w:rsidRDefault="004D3011" w:rsidP="004D3011"/>
          <w:p w14:paraId="1016CA6B" w14:textId="69F562DF" w:rsidR="004D3011" w:rsidRDefault="002C75BB" w:rsidP="004D3011">
            <w:r>
              <w:t>MAIL</w:t>
            </w:r>
            <w:r w:rsidR="00C95CE6">
              <w:t>:</w:t>
            </w:r>
          </w:p>
          <w:p w14:paraId="02FAA4E7" w14:textId="506E519D" w:rsidR="00C95CE6" w:rsidRDefault="00EC7523" w:rsidP="004D3011">
            <w:hyperlink r:id="rId9" w:history="1">
              <w:r w:rsidRPr="0066185B">
                <w:rPr>
                  <w:rStyle w:val="Kpr"/>
                </w:rPr>
                <w:t>ufukyilmazlar@outlook.com</w:t>
              </w:r>
            </w:hyperlink>
          </w:p>
          <w:p w14:paraId="62CCA1C7" w14:textId="4D5AE156" w:rsidR="00EC7523" w:rsidRDefault="00EC7523" w:rsidP="004D3011"/>
          <w:p w14:paraId="3283834C" w14:textId="52ABACC3" w:rsidR="00EC7523" w:rsidRDefault="00EC7523" w:rsidP="004D3011">
            <w:r>
              <w:t>GİTHUB:</w:t>
            </w:r>
          </w:p>
          <w:p w14:paraId="1F0FA768" w14:textId="47D5B81B" w:rsidR="00EC7523" w:rsidRDefault="00EC7523" w:rsidP="004D3011">
            <w:hyperlink r:id="rId10" w:history="1">
              <w:r w:rsidRPr="0066185B">
                <w:rPr>
                  <w:rStyle w:val="Kpr"/>
                </w:rPr>
                <w:t>https://github.com/Thandei</w:t>
              </w:r>
            </w:hyperlink>
          </w:p>
          <w:p w14:paraId="46856C85" w14:textId="064E49EB" w:rsidR="00EC7523" w:rsidRDefault="00EC7523" w:rsidP="004D3011"/>
          <w:p w14:paraId="04766656" w14:textId="2518C3F3" w:rsidR="00EC7523" w:rsidRDefault="00EC7523" w:rsidP="004D3011">
            <w:r>
              <w:t>UPWORK:</w:t>
            </w:r>
          </w:p>
          <w:p w14:paraId="4221FBB9" w14:textId="2CC2B5C2" w:rsidR="00EC7523" w:rsidRDefault="00EC7523" w:rsidP="004D3011">
            <w:r w:rsidRPr="003E513E">
              <w:t>https://www.upwork.com/o/profiles/users/~01b6d2bc0ca78b2b7b/</w:t>
            </w:r>
          </w:p>
          <w:p w14:paraId="67561984" w14:textId="77777777" w:rsidR="00EC7523" w:rsidRDefault="00EC7523" w:rsidP="004D3011"/>
          <w:p w14:paraId="30DF716C" w14:textId="77777777" w:rsidR="00EC7523" w:rsidRDefault="00EC7523" w:rsidP="004D3011"/>
          <w:p w14:paraId="62371C7D" w14:textId="5FDA2D58" w:rsidR="004D3011" w:rsidRPr="00CB0055" w:rsidRDefault="00C95CE6" w:rsidP="00CB0055">
            <w:pPr>
              <w:pStyle w:val="Balk3"/>
            </w:pPr>
            <w:r>
              <w:t>hobıes</w:t>
            </w:r>
          </w:p>
          <w:p w14:paraId="774CC1FF" w14:textId="7E08685D" w:rsidR="004D3011" w:rsidRDefault="00C95CE6" w:rsidP="004D3011">
            <w:r>
              <w:t>Web Development</w:t>
            </w:r>
          </w:p>
          <w:p w14:paraId="2398BEE2" w14:textId="44F62698" w:rsidR="00C95CE6" w:rsidRDefault="00C95CE6" w:rsidP="004D3011">
            <w:r>
              <w:t xml:space="preserve">Language </w:t>
            </w:r>
            <w:proofErr w:type="spellStart"/>
            <w:r>
              <w:t>Studies</w:t>
            </w:r>
            <w:proofErr w:type="spellEnd"/>
          </w:p>
          <w:p w14:paraId="32335FA0" w14:textId="2FA12CA5" w:rsidR="00C95CE6" w:rsidRDefault="00C95CE6" w:rsidP="004D3011">
            <w:r>
              <w:t>Game Development</w:t>
            </w:r>
          </w:p>
          <w:p w14:paraId="553A7BA0" w14:textId="0454B8CA" w:rsidR="00C95CE6" w:rsidRDefault="00C95CE6" w:rsidP="004D3011">
            <w:proofErr w:type="spellStart"/>
            <w:r>
              <w:t>Udemy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</w:p>
          <w:p w14:paraId="56BB44A1" w14:textId="2A4E27DF" w:rsidR="004D3011" w:rsidRDefault="00C95CE6" w:rsidP="004D3011">
            <w:proofErr w:type="spellStart"/>
            <w:r>
              <w:t>Linguistics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as a </w:t>
            </w:r>
            <w:proofErr w:type="spellStart"/>
            <w:r>
              <w:t>hobby</w:t>
            </w:r>
            <w:proofErr w:type="spellEnd"/>
          </w:p>
          <w:p w14:paraId="6944AB07" w14:textId="558A9B2A" w:rsidR="004D3011" w:rsidRDefault="00C95CE6" w:rsidP="004D3011">
            <w:r>
              <w:t xml:space="preserve">English Language </w:t>
            </w:r>
            <w:proofErr w:type="spellStart"/>
            <w:r>
              <w:t>Teaching</w:t>
            </w:r>
            <w:proofErr w:type="spellEnd"/>
            <w:r>
              <w:t xml:space="preserve"> </w:t>
            </w:r>
            <w:proofErr w:type="spellStart"/>
            <w:r w:rsidR="002C75BB">
              <w:t>C</w:t>
            </w:r>
            <w:r>
              <w:t>oncepts</w:t>
            </w:r>
            <w:proofErr w:type="spellEnd"/>
            <w:r>
              <w:t xml:space="preserve"> </w:t>
            </w:r>
          </w:p>
          <w:p w14:paraId="0A6223E2" w14:textId="7B731402" w:rsidR="004D3011" w:rsidRPr="004D3011" w:rsidRDefault="004D3011" w:rsidP="004D3011"/>
        </w:tc>
        <w:tc>
          <w:tcPr>
            <w:tcW w:w="720" w:type="dxa"/>
          </w:tcPr>
          <w:p w14:paraId="72073DA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1AD47A52" w14:textId="3EDB8BB7" w:rsidR="001B2ABD" w:rsidRDefault="004753E9" w:rsidP="00036450">
            <w:pPr>
              <w:pStyle w:val="Balk2"/>
            </w:pPr>
            <w:r>
              <w:t>Educatıon</w:t>
            </w:r>
          </w:p>
          <w:p w14:paraId="6465690A" w14:textId="14F12E8E" w:rsidR="00036450" w:rsidRDefault="004753E9" w:rsidP="00B359E4">
            <w:pPr>
              <w:pStyle w:val="Balk4"/>
            </w:pPr>
            <w:r>
              <w:t xml:space="preserve">Hacettepe </w:t>
            </w:r>
            <w:proofErr w:type="spellStart"/>
            <w:r>
              <w:t>University</w:t>
            </w:r>
            <w:proofErr w:type="spellEnd"/>
          </w:p>
          <w:p w14:paraId="0393ADC5" w14:textId="2AF71CA9" w:rsidR="004753E9" w:rsidRPr="004753E9" w:rsidRDefault="004753E9" w:rsidP="004753E9">
            <w:pPr>
              <w:rPr>
                <w:i/>
                <w:iCs/>
              </w:rPr>
            </w:pPr>
            <w:r w:rsidRPr="004753E9">
              <w:rPr>
                <w:i/>
                <w:iCs/>
              </w:rPr>
              <w:t>2019-Ongoing</w:t>
            </w:r>
          </w:p>
          <w:p w14:paraId="590EE001" w14:textId="77777777" w:rsidR="004753E9" w:rsidRDefault="004753E9" w:rsidP="00036450">
            <w:pPr>
              <w:rPr>
                <w:lang w:bidi="tr-TR"/>
              </w:rPr>
            </w:pPr>
            <w:r>
              <w:rPr>
                <w:lang w:bidi="tr-TR"/>
              </w:rPr>
              <w:t>GPA-3,40</w:t>
            </w:r>
          </w:p>
          <w:p w14:paraId="150FC227" w14:textId="5FE1CE89" w:rsidR="004753E9" w:rsidRDefault="004753E9" w:rsidP="00036450">
            <w:pPr>
              <w:rPr>
                <w:lang w:bidi="tr-TR"/>
              </w:rPr>
            </w:pPr>
            <w:r>
              <w:rPr>
                <w:lang w:bidi="tr-TR"/>
              </w:rPr>
              <w:t xml:space="preserve">Hacettepe </w:t>
            </w:r>
            <w:proofErr w:type="spellStart"/>
            <w:r>
              <w:rPr>
                <w:lang w:bidi="tr-TR"/>
              </w:rPr>
              <w:t>University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Translation</w:t>
            </w:r>
            <w:proofErr w:type="spellEnd"/>
            <w:r>
              <w:rPr>
                <w:lang w:bidi="tr-TR"/>
              </w:rPr>
              <w:t xml:space="preserve"> Club </w:t>
            </w:r>
            <w:proofErr w:type="spellStart"/>
            <w:r>
              <w:rPr>
                <w:lang w:bidi="tr-TR"/>
              </w:rPr>
              <w:t>Vice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President</w:t>
            </w:r>
            <w:proofErr w:type="spellEnd"/>
          </w:p>
          <w:p w14:paraId="74BD55BA" w14:textId="7F247459" w:rsidR="003E513E" w:rsidRDefault="003E513E" w:rsidP="00036450">
            <w:pPr>
              <w:rPr>
                <w:lang w:bidi="tr-TR"/>
              </w:rPr>
            </w:pPr>
            <w:r>
              <w:rPr>
                <w:lang w:bidi="tr-TR"/>
              </w:rPr>
              <w:t xml:space="preserve">AÇÖM </w:t>
            </w:r>
            <w:proofErr w:type="spellStart"/>
            <w:r>
              <w:rPr>
                <w:lang w:bidi="tr-TR"/>
              </w:rPr>
              <w:t>Co-</w:t>
            </w:r>
            <w:r w:rsidR="00C95CE6">
              <w:rPr>
                <w:lang w:bidi="tr-TR"/>
              </w:rPr>
              <w:t>P</w:t>
            </w:r>
            <w:r>
              <w:rPr>
                <w:lang w:bidi="tr-TR"/>
              </w:rPr>
              <w:t>residental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Duty</w:t>
            </w:r>
            <w:proofErr w:type="spellEnd"/>
          </w:p>
          <w:p w14:paraId="1B3F47A8" w14:textId="26E7CA38" w:rsidR="004D3011" w:rsidRDefault="004753E9" w:rsidP="00036450">
            <w:pPr>
              <w:rPr>
                <w:lang w:bidi="tr-TR"/>
              </w:rPr>
            </w:pPr>
            <w:r>
              <w:rPr>
                <w:lang w:bidi="tr-TR"/>
              </w:rPr>
              <w:t xml:space="preserve">TÜÇEB </w:t>
            </w:r>
            <w:proofErr w:type="spellStart"/>
            <w:r>
              <w:rPr>
                <w:lang w:bidi="tr-TR"/>
              </w:rPr>
              <w:t>Delegate</w:t>
            </w:r>
            <w:proofErr w:type="spellEnd"/>
            <w:r>
              <w:rPr>
                <w:lang w:bidi="tr-TR"/>
              </w:rPr>
              <w:t xml:space="preserve"> of Hacettepe </w:t>
            </w:r>
            <w:proofErr w:type="spellStart"/>
            <w:r>
              <w:rPr>
                <w:lang w:bidi="tr-TR"/>
              </w:rPr>
              <w:t>University</w:t>
            </w:r>
            <w:proofErr w:type="spellEnd"/>
          </w:p>
          <w:p w14:paraId="25459A31" w14:textId="4B27DD89" w:rsidR="004753E9" w:rsidRDefault="004753E9" w:rsidP="00036450">
            <w:pPr>
              <w:rPr>
                <w:lang w:bidi="tr-TR"/>
              </w:rPr>
            </w:pPr>
            <w:r>
              <w:rPr>
                <w:lang w:bidi="tr-TR"/>
              </w:rPr>
              <w:t xml:space="preserve">HÜÇEV Web </w:t>
            </w:r>
            <w:proofErr w:type="spellStart"/>
            <w:r>
              <w:rPr>
                <w:lang w:bidi="tr-TR"/>
              </w:rPr>
              <w:t>assistant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for</w:t>
            </w:r>
            <w:proofErr w:type="spellEnd"/>
            <w:r>
              <w:rPr>
                <w:lang w:bidi="tr-TR"/>
              </w:rPr>
              <w:t xml:space="preserve"> software </w:t>
            </w:r>
            <w:proofErr w:type="spellStart"/>
            <w:r>
              <w:rPr>
                <w:lang w:bidi="tr-TR"/>
              </w:rPr>
              <w:t>solutions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to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the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club</w:t>
            </w:r>
            <w:proofErr w:type="spellEnd"/>
          </w:p>
          <w:p w14:paraId="536ABACB" w14:textId="08700AE7" w:rsidR="002C75BB" w:rsidRDefault="002C75BB" w:rsidP="00036450">
            <w:r>
              <w:rPr>
                <w:lang w:bidi="tr-TR"/>
              </w:rPr>
              <w:t xml:space="preserve">Hacettepe </w:t>
            </w:r>
            <w:proofErr w:type="spellStart"/>
            <w:r>
              <w:rPr>
                <w:lang w:bidi="tr-TR"/>
              </w:rPr>
              <w:t>Computer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Science</w:t>
            </w:r>
            <w:proofErr w:type="spellEnd"/>
            <w:r>
              <w:rPr>
                <w:lang w:bidi="tr-TR"/>
              </w:rPr>
              <w:t xml:space="preserve"> Club – </w:t>
            </w:r>
            <w:proofErr w:type="spellStart"/>
            <w:r>
              <w:rPr>
                <w:lang w:bidi="tr-TR"/>
              </w:rPr>
              <w:t>Member</w:t>
            </w:r>
            <w:proofErr w:type="spellEnd"/>
            <w:r>
              <w:rPr>
                <w:lang w:bidi="tr-TR"/>
              </w:rPr>
              <w:t xml:space="preserve">, </w:t>
            </w:r>
            <w:proofErr w:type="spellStart"/>
            <w:r>
              <w:rPr>
                <w:lang w:bidi="tr-TR"/>
              </w:rPr>
              <w:t>Python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Certified</w:t>
            </w:r>
            <w:proofErr w:type="spellEnd"/>
          </w:p>
          <w:p w14:paraId="65ACADAE" w14:textId="77777777" w:rsidR="00036450" w:rsidRDefault="00036450" w:rsidP="00036450"/>
          <w:p w14:paraId="2C8FC826" w14:textId="55DE7829" w:rsidR="00036450" w:rsidRPr="00B359E4" w:rsidRDefault="004753E9" w:rsidP="00B359E4">
            <w:pPr>
              <w:pStyle w:val="Balk4"/>
            </w:pPr>
            <w:r>
              <w:t xml:space="preserve">Pirelli </w:t>
            </w:r>
            <w:proofErr w:type="spellStart"/>
            <w:r>
              <w:t>Anatolian</w:t>
            </w:r>
            <w:proofErr w:type="spellEnd"/>
            <w:r>
              <w:t xml:space="preserve"> High School</w:t>
            </w:r>
          </w:p>
          <w:p w14:paraId="38928BFC" w14:textId="77777777" w:rsidR="004753E9" w:rsidRPr="004753E9" w:rsidRDefault="004753E9" w:rsidP="00036450">
            <w:pPr>
              <w:rPr>
                <w:i/>
                <w:iCs/>
              </w:rPr>
            </w:pPr>
            <w:r w:rsidRPr="004753E9">
              <w:rPr>
                <w:i/>
                <w:iCs/>
              </w:rPr>
              <w:t>2015-2019</w:t>
            </w:r>
          </w:p>
          <w:p w14:paraId="0C553B06" w14:textId="55A9C98C" w:rsidR="00036450" w:rsidRDefault="004753E9" w:rsidP="00036450">
            <w:r>
              <w:t>GPA-87/100</w:t>
            </w:r>
          </w:p>
          <w:p w14:paraId="6DA5F498" w14:textId="1DB190B3" w:rsidR="004753E9" w:rsidRDefault="004753E9" w:rsidP="00036450">
            <w:r>
              <w:t xml:space="preserve">Language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of English</w:t>
            </w:r>
          </w:p>
          <w:p w14:paraId="3CC60788" w14:textId="1CAB7869" w:rsidR="00036450" w:rsidRDefault="004753E9" w:rsidP="00036450">
            <w:pPr>
              <w:pStyle w:val="Balk2"/>
            </w:pPr>
            <w:r>
              <w:t>work experience</w:t>
            </w:r>
          </w:p>
          <w:p w14:paraId="141BC8A5" w14:textId="00FDAD4C" w:rsidR="00036450" w:rsidRDefault="004753E9" w:rsidP="00B359E4">
            <w:pPr>
              <w:pStyle w:val="Balk4"/>
              <w:rPr>
                <w:bCs/>
              </w:rPr>
            </w:pPr>
            <w:proofErr w:type="spellStart"/>
            <w:r>
              <w:t>Sosyazete</w:t>
            </w:r>
            <w:proofErr w:type="spellEnd"/>
            <w:r w:rsidR="00036450" w:rsidRPr="00036450">
              <w:rPr>
                <w:lang w:bidi="tr-TR"/>
              </w:rPr>
              <w:t xml:space="preserve">  </w:t>
            </w:r>
            <w:r>
              <w:t>[Editor Writer]</w:t>
            </w:r>
          </w:p>
          <w:p w14:paraId="08ED2C6C" w14:textId="36970C0F" w:rsidR="00036450" w:rsidRPr="004753E9" w:rsidRDefault="004753E9" w:rsidP="00B359E4">
            <w:pPr>
              <w:pStyle w:val="Tarih"/>
              <w:rPr>
                <w:i/>
                <w:iCs/>
              </w:rPr>
            </w:pPr>
            <w:proofErr w:type="spellStart"/>
            <w:r w:rsidRPr="004753E9">
              <w:rPr>
                <w:i/>
                <w:iCs/>
              </w:rPr>
              <w:t>March</w:t>
            </w:r>
            <w:proofErr w:type="spellEnd"/>
            <w:r w:rsidRPr="004753E9">
              <w:rPr>
                <w:i/>
                <w:iCs/>
              </w:rPr>
              <w:t xml:space="preserve"> 2020 </w:t>
            </w:r>
            <w:r w:rsidR="00036450" w:rsidRPr="004753E9">
              <w:rPr>
                <w:i/>
                <w:iCs/>
                <w:lang w:bidi="tr-TR"/>
              </w:rPr>
              <w:t>–</w:t>
            </w:r>
            <w:proofErr w:type="spellStart"/>
            <w:r w:rsidRPr="004753E9">
              <w:rPr>
                <w:i/>
                <w:iCs/>
              </w:rPr>
              <w:t>August</w:t>
            </w:r>
            <w:proofErr w:type="spellEnd"/>
            <w:r w:rsidRPr="004753E9">
              <w:rPr>
                <w:i/>
                <w:iCs/>
              </w:rPr>
              <w:t xml:space="preserve"> 2020</w:t>
            </w:r>
          </w:p>
          <w:p w14:paraId="4E6A8750" w14:textId="77777777" w:rsidR="004753E9" w:rsidRDefault="004753E9" w:rsidP="00036450"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editoral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traffic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of </w:t>
            </w:r>
            <w:proofErr w:type="spellStart"/>
            <w:r>
              <w:t>Sosyazete</w:t>
            </w:r>
            <w:proofErr w:type="spellEnd"/>
            <w:r>
              <w:t xml:space="preserve">. </w:t>
            </w:r>
          </w:p>
          <w:p w14:paraId="0DCDF3D8" w14:textId="68F995A3" w:rsidR="00036450" w:rsidRDefault="004753E9" w:rsidP="00036450">
            <w:r>
              <w:t xml:space="preserve">My </w:t>
            </w:r>
            <w:proofErr w:type="spellStart"/>
            <w:r>
              <w:t>author</w:t>
            </w:r>
            <w:proofErr w:type="spellEnd"/>
            <w:r>
              <w:t xml:space="preserve"> link: </w:t>
            </w:r>
            <w:r w:rsidRPr="004753E9">
              <w:t>https://www.sosyazete.com/author/ufuk/</w:t>
            </w:r>
            <w:r w:rsidR="00036450" w:rsidRPr="00036450">
              <w:rPr>
                <w:lang w:bidi="tr-TR"/>
              </w:rPr>
              <w:t xml:space="preserve"> </w:t>
            </w:r>
          </w:p>
          <w:p w14:paraId="31105952" w14:textId="77777777" w:rsidR="004D3011" w:rsidRDefault="004D3011" w:rsidP="00036450"/>
          <w:p w14:paraId="2B431E56" w14:textId="47C3C0D4" w:rsidR="004D3011" w:rsidRDefault="004753E9" w:rsidP="003E513E">
            <w:pPr>
              <w:pStyle w:val="Balk4"/>
            </w:pPr>
            <w:proofErr w:type="spellStart"/>
            <w:r>
              <w:t>Upwork</w:t>
            </w:r>
            <w:proofErr w:type="spellEnd"/>
            <w:r w:rsidR="004D3011" w:rsidRPr="004D3011">
              <w:rPr>
                <w:lang w:bidi="tr-TR"/>
              </w:rPr>
              <w:t xml:space="preserve">  </w:t>
            </w:r>
            <w:r>
              <w:t>[Freelancer as a Web Deve</w:t>
            </w:r>
            <w:r w:rsidR="003E513E">
              <w:t>loper</w:t>
            </w:r>
          </w:p>
          <w:p w14:paraId="3BC96D8B" w14:textId="0FD4ECCE" w:rsidR="003E513E" w:rsidRPr="003E513E" w:rsidRDefault="003E513E" w:rsidP="003E513E">
            <w:r>
              <w:t xml:space="preserve">May 2020 - </w:t>
            </w:r>
            <w:proofErr w:type="spellStart"/>
            <w:r>
              <w:t>Ongoing</w:t>
            </w:r>
            <w:proofErr w:type="spellEnd"/>
          </w:p>
          <w:p w14:paraId="2ADA7F1D" w14:textId="1E6CD98F" w:rsidR="004D3011" w:rsidRDefault="003E513E" w:rsidP="00036450">
            <w:r>
              <w:t xml:space="preserve">Here, I </w:t>
            </w:r>
            <w:proofErr w:type="spellStart"/>
            <w:r>
              <w:t>worked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  <w:r>
              <w:t xml:space="preserve">. I </w:t>
            </w: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React.js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14:paraId="50E3093B" w14:textId="4E4AE9F9" w:rsidR="003E513E" w:rsidRDefault="003E513E" w:rsidP="00036450">
            <w:r>
              <w:t xml:space="preserve">My Profile: </w:t>
            </w:r>
            <w:hyperlink r:id="rId11" w:history="1">
              <w:r w:rsidR="002C75BB" w:rsidRPr="0066185B">
                <w:rPr>
                  <w:rStyle w:val="Kpr"/>
                </w:rPr>
                <w:t>https://www.upwork.com/o/profiles/users/~01b6d2bc0ca78b2b7b/</w:t>
              </w:r>
            </w:hyperlink>
          </w:p>
          <w:p w14:paraId="6BD4141B" w14:textId="77777777" w:rsidR="002C75BB" w:rsidRDefault="002C75BB" w:rsidP="00036450"/>
          <w:p w14:paraId="1B4B5394" w14:textId="210E5AED" w:rsidR="004D3011" w:rsidRPr="004D3011" w:rsidRDefault="003E513E" w:rsidP="00B359E4">
            <w:pPr>
              <w:pStyle w:val="Balk4"/>
              <w:rPr>
                <w:bCs/>
              </w:rPr>
            </w:pPr>
            <w:proofErr w:type="spellStart"/>
            <w:r>
              <w:t>Upwork</w:t>
            </w:r>
            <w:proofErr w:type="spellEnd"/>
            <w:r w:rsidR="004D3011" w:rsidRPr="004D3011">
              <w:rPr>
                <w:lang w:bidi="tr-TR"/>
              </w:rPr>
              <w:t xml:space="preserve">  </w:t>
            </w:r>
            <w:proofErr w:type="spellStart"/>
            <w:r>
              <w:t>Freelance</w:t>
            </w:r>
            <w:proofErr w:type="spellEnd"/>
            <w:r>
              <w:t xml:space="preserve"> </w:t>
            </w:r>
            <w:proofErr w:type="spellStart"/>
            <w:r>
              <w:t>Translator</w:t>
            </w:r>
            <w:proofErr w:type="spellEnd"/>
            <w:r>
              <w:t xml:space="preserve"> [</w:t>
            </w:r>
            <w:proofErr w:type="spellStart"/>
            <w:r>
              <w:t>Turkish</w:t>
            </w:r>
            <w:proofErr w:type="spellEnd"/>
            <w:r>
              <w:t>-English]</w:t>
            </w:r>
          </w:p>
          <w:p w14:paraId="4851619C" w14:textId="42028BC4" w:rsidR="004D3011" w:rsidRDefault="003E513E" w:rsidP="00036450">
            <w:r>
              <w:t xml:space="preserve">May 2020 – </w:t>
            </w:r>
            <w:proofErr w:type="spellStart"/>
            <w:r>
              <w:t>Ongoing</w:t>
            </w:r>
            <w:proofErr w:type="spellEnd"/>
          </w:p>
          <w:p w14:paraId="3B3CE2BF" w14:textId="275798E5" w:rsidR="003E513E" w:rsidRDefault="003E513E" w:rsidP="00036450">
            <w:r>
              <w:t xml:space="preserve">Here, I </w:t>
            </w:r>
            <w:proofErr w:type="spellStart"/>
            <w:r>
              <w:t>worked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wanted</w:t>
            </w:r>
            <w:proofErr w:type="spellEnd"/>
            <w:r>
              <w:t xml:space="preserve"> 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translate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. </w:t>
            </w:r>
            <w:proofErr w:type="spellStart"/>
            <w:r>
              <w:t>Also</w:t>
            </w:r>
            <w:proofErr w:type="spellEnd"/>
            <w:r>
              <w:t xml:space="preserve">, I </w:t>
            </w:r>
            <w:proofErr w:type="spellStart"/>
            <w:r>
              <w:t>helped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</w:t>
            </w:r>
            <w:proofErr w:type="spellStart"/>
            <w:r>
              <w:t>algorithms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teaching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how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imitiate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  <w:r>
              <w:t xml:space="preserve">. </w:t>
            </w:r>
          </w:p>
          <w:p w14:paraId="66915790" w14:textId="70D92F5D" w:rsidR="00C95CE6" w:rsidRDefault="00C95CE6" w:rsidP="00036450"/>
          <w:p w14:paraId="56FAECE2" w14:textId="68105CBD" w:rsidR="00C95CE6" w:rsidRDefault="00C95CE6" w:rsidP="00036450">
            <w:pPr>
              <w:rPr>
                <w:b/>
                <w:bCs/>
              </w:rPr>
            </w:pPr>
            <w:r w:rsidRPr="00C95CE6">
              <w:rPr>
                <w:b/>
                <w:bCs/>
              </w:rPr>
              <w:t>Serbest Çevirmen Bul [Web Developer]</w:t>
            </w:r>
          </w:p>
          <w:p w14:paraId="56C2A310" w14:textId="2031AD35" w:rsidR="00C95CE6" w:rsidRDefault="00C95CE6" w:rsidP="00036450">
            <w:proofErr w:type="spellStart"/>
            <w:r>
              <w:t>February</w:t>
            </w:r>
            <w:proofErr w:type="spellEnd"/>
            <w:r>
              <w:t xml:space="preserve"> 2020</w:t>
            </w:r>
            <w:r w:rsidR="00EC7523">
              <w:t xml:space="preserve"> – </w:t>
            </w:r>
            <w:proofErr w:type="spellStart"/>
            <w:r w:rsidR="00EC7523">
              <w:t>January</w:t>
            </w:r>
            <w:proofErr w:type="spellEnd"/>
            <w:r w:rsidR="00EC7523">
              <w:t xml:space="preserve"> 2021</w:t>
            </w:r>
          </w:p>
          <w:p w14:paraId="2CCE975B" w14:textId="21D9EE3B" w:rsidR="00EC7523" w:rsidRDefault="00EC7523" w:rsidP="00036450">
            <w:r>
              <w:t xml:space="preserve">I </w:t>
            </w:r>
            <w:proofErr w:type="spellStart"/>
            <w:r>
              <w:t>assisted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his </w:t>
            </w:r>
            <w:proofErr w:type="spellStart"/>
            <w:r>
              <w:t>website’s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traffic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helps</w:t>
            </w:r>
            <w:proofErr w:type="spellEnd"/>
            <w:r>
              <w:t xml:space="preserve"> it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faster</w:t>
            </w:r>
            <w:proofErr w:type="spellEnd"/>
            <w:r>
              <w:t xml:space="preserve">. </w:t>
            </w:r>
          </w:p>
          <w:p w14:paraId="40950495" w14:textId="2FDD95FB" w:rsidR="00EC7523" w:rsidRDefault="00EC7523" w:rsidP="00036450"/>
          <w:p w14:paraId="62CF8D75" w14:textId="3C187ED0" w:rsidR="00EC7523" w:rsidRDefault="00EC7523" w:rsidP="00036450">
            <w:r>
              <w:t xml:space="preserve">Link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:</w:t>
            </w:r>
          </w:p>
          <w:p w14:paraId="12C5C27D" w14:textId="1C6A12C2" w:rsidR="00EC7523" w:rsidRPr="00C95CE6" w:rsidRDefault="00EC7523" w:rsidP="00036450">
            <w:r w:rsidRPr="00EC7523">
              <w:t>https://serbestcevirmenbul.com</w:t>
            </w:r>
          </w:p>
          <w:p w14:paraId="751A7137" w14:textId="70B1F00D" w:rsidR="00036450" w:rsidRDefault="002C75BB" w:rsidP="00036450">
            <w:pPr>
              <w:pStyle w:val="Balk2"/>
            </w:pPr>
            <w:r>
              <w:t>SKILLS</w:t>
            </w:r>
          </w:p>
          <w:p w14:paraId="611D62AF" w14:textId="77777777" w:rsidR="005928D5" w:rsidRPr="005928D5" w:rsidRDefault="005928D5" w:rsidP="004D3011">
            <w:pPr>
              <w:rPr>
                <w:b/>
                <w:bCs/>
                <w:noProof/>
                <w:color w:val="000000" w:themeColor="text1"/>
                <w:lang w:bidi="tr-TR"/>
              </w:rPr>
            </w:pPr>
            <w:r w:rsidRPr="005928D5">
              <w:rPr>
                <w:b/>
                <w:bCs/>
                <w:noProof/>
                <w:color w:val="000000" w:themeColor="text1"/>
                <w:lang w:bidi="tr-TR"/>
              </w:rPr>
              <w:t xml:space="preserve">Web Development Front-End </w:t>
            </w:r>
          </w:p>
          <w:p w14:paraId="309A83D8" w14:textId="77777777" w:rsidR="005928D5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HTML</w:t>
            </w:r>
          </w:p>
          <w:p w14:paraId="38DC7B47" w14:textId="77777777" w:rsidR="005928D5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CSS</w:t>
            </w:r>
          </w:p>
          <w:p w14:paraId="67307367" w14:textId="77777777" w:rsidR="005928D5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Javascript/React.js</w:t>
            </w:r>
          </w:p>
          <w:p w14:paraId="408C7DC6" w14:textId="48C81979" w:rsidR="00036450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 xml:space="preserve">Bootstrap. </w:t>
            </w:r>
          </w:p>
          <w:p w14:paraId="22D9A5D5" w14:textId="77777777" w:rsidR="005928D5" w:rsidRPr="005928D5" w:rsidRDefault="005928D5" w:rsidP="004D3011">
            <w:pPr>
              <w:rPr>
                <w:b/>
                <w:bCs/>
                <w:noProof/>
                <w:color w:val="000000" w:themeColor="text1"/>
                <w:lang w:bidi="tr-TR"/>
              </w:rPr>
            </w:pPr>
            <w:r w:rsidRPr="005928D5">
              <w:rPr>
                <w:b/>
                <w:bCs/>
                <w:noProof/>
                <w:color w:val="000000" w:themeColor="text1"/>
                <w:lang w:bidi="tr-TR"/>
              </w:rPr>
              <w:t xml:space="preserve">Web Development Back-End </w:t>
            </w:r>
          </w:p>
          <w:p w14:paraId="01D491B1" w14:textId="77777777" w:rsidR="005928D5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PHP</w:t>
            </w:r>
          </w:p>
          <w:p w14:paraId="5266CA61" w14:textId="77777777" w:rsidR="005928D5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Node.js</w:t>
            </w:r>
          </w:p>
          <w:p w14:paraId="10C5FA79" w14:textId="4C6ED7F5" w:rsidR="005928D5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Python</w:t>
            </w:r>
          </w:p>
          <w:p w14:paraId="7CE9A816" w14:textId="77777777" w:rsidR="005928D5" w:rsidRPr="005928D5" w:rsidRDefault="005928D5" w:rsidP="004D3011">
            <w:pPr>
              <w:rPr>
                <w:b/>
                <w:bCs/>
                <w:noProof/>
                <w:color w:val="000000" w:themeColor="text1"/>
                <w:lang w:bidi="tr-TR"/>
              </w:rPr>
            </w:pPr>
            <w:r w:rsidRPr="005928D5">
              <w:rPr>
                <w:b/>
                <w:bCs/>
                <w:noProof/>
                <w:color w:val="000000" w:themeColor="text1"/>
                <w:lang w:bidi="tr-TR"/>
              </w:rPr>
              <w:t xml:space="preserve">Translation and Translation Technologies  </w:t>
            </w:r>
          </w:p>
          <w:p w14:paraId="7B4FF8D2" w14:textId="77777777" w:rsidR="005928D5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English-Turkish</w:t>
            </w:r>
          </w:p>
          <w:p w14:paraId="12763921" w14:textId="36FBF76E" w:rsidR="005928D5" w:rsidRPr="005928D5" w:rsidRDefault="005928D5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Turkish-English translation processes</w:t>
            </w:r>
          </w:p>
        </w:tc>
      </w:tr>
      <w:tr w:rsidR="003E513E" w14:paraId="5A44CAAB" w14:textId="77777777" w:rsidTr="00AE7882">
        <w:tc>
          <w:tcPr>
            <w:tcW w:w="3600" w:type="dxa"/>
          </w:tcPr>
          <w:p w14:paraId="31A82C14" w14:textId="77777777" w:rsidR="003E513E" w:rsidRDefault="003E513E" w:rsidP="00036450">
            <w:pPr>
              <w:pStyle w:val="Balk3"/>
            </w:pPr>
          </w:p>
        </w:tc>
        <w:tc>
          <w:tcPr>
            <w:tcW w:w="720" w:type="dxa"/>
          </w:tcPr>
          <w:p w14:paraId="1BAFBAA8" w14:textId="77777777" w:rsidR="003E513E" w:rsidRDefault="003E513E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3F988C22" w14:textId="77777777" w:rsidR="003E513E" w:rsidRDefault="003E513E" w:rsidP="00036450">
            <w:pPr>
              <w:pStyle w:val="Balk2"/>
            </w:pPr>
          </w:p>
        </w:tc>
      </w:tr>
    </w:tbl>
    <w:p w14:paraId="5D0457DE" w14:textId="77777777" w:rsidR="0043117B" w:rsidRDefault="00F61A1C" w:rsidP="000C45FF">
      <w:pPr>
        <w:tabs>
          <w:tab w:val="left" w:pos="990"/>
        </w:tabs>
      </w:pPr>
    </w:p>
    <w:sectPr w:rsidR="0043117B" w:rsidSect="00AE788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D3AC" w14:textId="77777777" w:rsidR="00F61A1C" w:rsidRDefault="00F61A1C" w:rsidP="000C45FF">
      <w:r>
        <w:separator/>
      </w:r>
    </w:p>
  </w:endnote>
  <w:endnote w:type="continuationSeparator" w:id="0">
    <w:p w14:paraId="6DCC599C" w14:textId="77777777" w:rsidR="00F61A1C" w:rsidRDefault="00F61A1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804B" w14:textId="77777777" w:rsidR="00F61A1C" w:rsidRDefault="00F61A1C" w:rsidP="000C45FF">
      <w:r>
        <w:separator/>
      </w:r>
    </w:p>
  </w:footnote>
  <w:footnote w:type="continuationSeparator" w:id="0">
    <w:p w14:paraId="3D7AFFE8" w14:textId="77777777" w:rsidR="00F61A1C" w:rsidRDefault="00F61A1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5DA6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3FFDCC8F" wp14:editId="069D625E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E9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75BB"/>
    <w:rsid w:val="0030481B"/>
    <w:rsid w:val="003156FC"/>
    <w:rsid w:val="003254B5"/>
    <w:rsid w:val="0037121F"/>
    <w:rsid w:val="003A6B7D"/>
    <w:rsid w:val="003B06CA"/>
    <w:rsid w:val="003E513E"/>
    <w:rsid w:val="004071FC"/>
    <w:rsid w:val="00445947"/>
    <w:rsid w:val="004753E9"/>
    <w:rsid w:val="004813B3"/>
    <w:rsid w:val="00496591"/>
    <w:rsid w:val="004C63E4"/>
    <w:rsid w:val="004D3011"/>
    <w:rsid w:val="005262AC"/>
    <w:rsid w:val="00554B8C"/>
    <w:rsid w:val="00575140"/>
    <w:rsid w:val="005928D5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95CE6"/>
    <w:rsid w:val="00CB0055"/>
    <w:rsid w:val="00D219EE"/>
    <w:rsid w:val="00D2522B"/>
    <w:rsid w:val="00D422DE"/>
    <w:rsid w:val="00D5459D"/>
    <w:rsid w:val="00D937C9"/>
    <w:rsid w:val="00DA1F4D"/>
    <w:rsid w:val="00DD172A"/>
    <w:rsid w:val="00E25A26"/>
    <w:rsid w:val="00E4381A"/>
    <w:rsid w:val="00E55D74"/>
    <w:rsid w:val="00EC7523"/>
    <w:rsid w:val="00F60274"/>
    <w:rsid w:val="00F61A1C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02C8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pwork.com/o/profiles/users/~01b6d2bc0ca78b2b7b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Thandei" TargetMode="External"/><Relationship Id="rId4" Type="http://schemas.openxmlformats.org/officeDocument/2006/relationships/styles" Target="styles.xml"/><Relationship Id="rId9" Type="http://schemas.openxmlformats.org/officeDocument/2006/relationships/hyperlink" Target="mailto:ufukyilmazlar@outlook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y\AppData\Local\Microsoft\Office\16.0\DTS\tr-TR%7b4E88A48D-4E0F-41E3-B8EC-F5A42F170136%7d\%7bB495014E-03E1-4B91-9DCE-DB5E204BDD1B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{B495014E-03E1-4B91-9DCE-DB5E204BDD1B}tf00546271_win32.dotx</Template>
  <TotalTime>0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2021-06-23T11:02:00Z</dcterms:created>
  <dcterms:modified xsi:type="dcterms:W3CDTF">2021-06-23T11:53:00Z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